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3A467CDE" w14:textId="77777777" w:rsidR="00F43DC3" w:rsidRPr="003303B7" w:rsidRDefault="00F43DC3" w:rsidP="0015478F">
      <w:pPr>
        <w:pStyle w:val="Title"/>
        <w:rPr>
          <w:sz w:val="90"/>
          <w:szCs w:val="90"/>
        </w:rPr>
      </w:pPr>
      <w:r w:rsidRPr="003303B7">
        <w:rPr>
          <w:sz w:val="90"/>
          <w:szCs w:val="90"/>
        </w:rPr>
        <w:t>Donna</w:t>
      </w:r>
      <w:r w:rsidR="000F60A1" w:rsidRPr="003303B7">
        <w:rPr>
          <w:sz w:val="90"/>
          <w:szCs w:val="90"/>
        </w:rPr>
        <w:t xml:space="preserve"> </w:t>
      </w:r>
      <w:r w:rsidRPr="003303B7">
        <w:rPr>
          <w:sz w:val="90"/>
          <w:szCs w:val="90"/>
        </w:rPr>
        <w:t>Robbins</w:t>
      </w:r>
    </w:p>
    <w:p w14:paraId="21C1F463" w14:textId="420B5D62" w:rsidR="00F43DC3" w:rsidRDefault="00EA76DD" w:rsidP="0015478F">
      <w:pPr>
        <w:pStyle w:val="ContactInfo"/>
      </w:pPr>
      <w:r w:rsidRPr="0015478F">
        <w:t>313</w:t>
      </w:r>
      <w:r w:rsidR="003303B7">
        <w:t>-</w:t>
      </w:r>
      <w:r w:rsidRPr="0015478F">
        <w:t>555</w:t>
      </w:r>
      <w:r w:rsidR="003303B7">
        <w:t>-</w:t>
      </w:r>
      <w:r w:rsidRPr="0015478F">
        <w:t>0100</w:t>
      </w:r>
      <w:r w:rsidR="00484C9C" w:rsidRPr="0015478F">
        <w:t xml:space="preserve"> </w:t>
      </w:r>
      <w:r w:rsidRPr="0015478F">
        <w:t xml:space="preserve"> </w:t>
      </w:r>
      <w:r w:rsidR="00484C9C" w:rsidRPr="0015478F">
        <w:t xml:space="preserve"> |   donna@example.com   </w:t>
      </w:r>
      <w:r w:rsidRPr="0015478F">
        <w:t xml:space="preserve"> </w:t>
      </w:r>
      <w:r w:rsidR="00484C9C" w:rsidRPr="0015478F">
        <w:t xml:space="preserve">|    </w:t>
      </w:r>
      <w:r w:rsidRPr="0015478F">
        <w:t>www.greatsiteaddress.co</w:t>
      </w:r>
      <w:r w:rsidR="006579C8" w:rsidRPr="0015478F">
        <w:t>m</w:t>
      </w:r>
    </w:p>
    <w:p w14:paraId="28C93C81" w14:textId="77777777" w:rsidR="00C815BB" w:rsidRPr="0015478F" w:rsidRDefault="00C815BB" w:rsidP="0015478F">
      <w:pPr>
        <w:pStyle w:val="ContactInfo"/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14:paraId="64832868" w14:textId="77777777" w:rsidTr="00486DA8">
        <w:tc>
          <w:tcPr>
            <w:tcW w:w="4765" w:type="dxa"/>
            <w:tcMar>
              <w:left w:w="115" w:type="dxa"/>
              <w:right w:w="720" w:type="dxa"/>
            </w:tcMar>
          </w:tcPr>
          <w:p w14:paraId="4B22DFBA" w14:textId="77777777" w:rsidR="00C815BB" w:rsidRPr="0015478F" w:rsidRDefault="00C815BB" w:rsidP="00C815BB">
            <w:pPr>
              <w:pStyle w:val="Heading1"/>
            </w:pPr>
            <w:r w:rsidRPr="0015478F">
              <w:t>Background</w:t>
            </w:r>
          </w:p>
          <w:p w14:paraId="13EDCB9F" w14:textId="77777777" w:rsidR="00C815BB" w:rsidRDefault="00C815BB" w:rsidP="00C815BB">
            <w:r w:rsidRPr="0015478F">
              <w:t>Analytical, organized and detail-oriented accountant with GAAP expertise and experience in the full spectrum of public accounting. Collaborative team player with ownership mentality and a track record of delivering the highest quality strategic solutions to resolve challenges</w:t>
            </w:r>
            <w:r w:rsidR="007B3B6B">
              <w:t xml:space="preserve"> and</w:t>
            </w:r>
            <w:r w:rsidRPr="0015478F">
              <w:t xml:space="preserve"> propel business growth.</w:t>
            </w:r>
          </w:p>
        </w:tc>
        <w:tc>
          <w:tcPr>
            <w:tcW w:w="4675" w:type="dxa"/>
          </w:tcPr>
          <w:p w14:paraId="24A95F91" w14:textId="77777777" w:rsidR="00C815BB" w:rsidRPr="009E3751" w:rsidRDefault="00C815BB" w:rsidP="00C815BB">
            <w:pPr>
              <w:pStyle w:val="Heading1"/>
            </w:pPr>
            <w:r w:rsidRPr="009E3751">
              <w:t>Education</w:t>
            </w:r>
          </w:p>
          <w:p w14:paraId="10C3F820" w14:textId="77777777" w:rsidR="00C815BB" w:rsidRPr="00D77FD2" w:rsidRDefault="00C815BB" w:rsidP="00C815BB">
            <w:pPr>
              <w:pStyle w:val="Heading2"/>
            </w:pPr>
            <w:r w:rsidRPr="00D77FD2">
              <w:t>Bachelor of science in Accounting, Minor in Business Administration</w:t>
            </w:r>
          </w:p>
          <w:p w14:paraId="49128AD0" w14:textId="77777777" w:rsidR="00C815BB" w:rsidRDefault="00C815BB" w:rsidP="00C815BB">
            <w:pPr>
              <w:pStyle w:val="Date"/>
            </w:pPr>
            <w:r>
              <w:t>Bellows College, 20XX – 20XX</w:t>
            </w:r>
          </w:p>
          <w:p w14:paraId="67642753" w14:textId="77777777" w:rsidR="00C815BB" w:rsidRDefault="00C815BB" w:rsidP="00C815BB">
            <w:pPr>
              <w:pStyle w:val="Skillslist"/>
            </w:pPr>
            <w:r>
              <w:t xml:space="preserve">Distinguished member of university’s </w:t>
            </w:r>
            <w:r>
              <w:br/>
              <w:t>Account Society</w:t>
            </w:r>
          </w:p>
          <w:p w14:paraId="08458C39" w14:textId="77777777" w:rsidR="00C815BB" w:rsidRDefault="00C815BB" w:rsidP="00C815BB">
            <w:pPr>
              <w:pStyle w:val="Skillslist"/>
            </w:pPr>
            <w:r>
              <w:t>Relevant coursework: Advanced Financial Accounting and Reporting</w:t>
            </w:r>
          </w:p>
          <w:p w14:paraId="6F211DDA" w14:textId="77777777" w:rsidR="00C815BB" w:rsidRDefault="00C815BB" w:rsidP="00C815BB">
            <w:pPr>
              <w:pStyle w:val="Skillslist"/>
            </w:pPr>
            <w:r>
              <w:t>GPA: 3.8</w:t>
            </w:r>
          </w:p>
        </w:tc>
      </w:tr>
    </w:tbl>
    <w:p w14:paraId="16B2137F" w14:textId="77777777" w:rsidR="00BA7225" w:rsidRDefault="00BA7225" w:rsidP="00C815BB">
      <w:pPr>
        <w:pStyle w:val="Heading1"/>
      </w:pPr>
      <w:r w:rsidRPr="009E3751">
        <w:t>Experience</w:t>
      </w:r>
    </w:p>
    <w:p w14:paraId="48A2B053" w14:textId="77777777" w:rsidR="00C67551" w:rsidRPr="0015478F" w:rsidRDefault="007B3B6B" w:rsidP="007B3B6B">
      <w:pPr>
        <w:pStyle w:val="Heading2"/>
      </w:pPr>
      <w:r w:rsidRPr="0015478F">
        <w:t>Trey Research</w:t>
      </w:r>
      <w:r w:rsidR="002D0C47" w:rsidRPr="0015478F">
        <w:t xml:space="preserve"> </w:t>
      </w:r>
      <w:r w:rsidR="005135BE" w:rsidRPr="0015478F">
        <w:t>|</w:t>
      </w:r>
      <w:r w:rsidR="00C67551" w:rsidRPr="0015478F">
        <w:t xml:space="preserve"> Accountant</w:t>
      </w:r>
    </w:p>
    <w:p w14:paraId="24533B0B" w14:textId="77777777" w:rsidR="00E22F6F" w:rsidRDefault="00C67551" w:rsidP="0015478F">
      <w:pPr>
        <w:pStyle w:val="Date"/>
      </w:pPr>
      <w:r w:rsidRPr="0015478F">
        <w:t xml:space="preserve">San Francisco, CA, </w:t>
      </w:r>
      <w:r w:rsidR="00E22F6F" w:rsidRPr="0015478F">
        <w:t>20</w:t>
      </w:r>
      <w:r w:rsidR="00D54AA0">
        <w:t>XX</w:t>
      </w:r>
      <w:r w:rsidR="00D54AA0" w:rsidRPr="00D54AA0">
        <w:t xml:space="preserve"> – </w:t>
      </w:r>
      <w:r w:rsidR="00D54AA0" w:rsidRPr="0015478F">
        <w:t>present</w:t>
      </w:r>
    </w:p>
    <w:p w14:paraId="280CD523" w14:textId="77777777" w:rsidR="0015478F" w:rsidRPr="0015478F" w:rsidRDefault="0015478F" w:rsidP="0015478F">
      <w:r w:rsidRPr="0015478F">
        <w:t>Working in a mid-sized public accounting firm to provide professional accounting services for individuals and business clients. Provide full range of services, includ</w:t>
      </w:r>
      <w:r w:rsidR="00C815BB">
        <w:t>ing</w:t>
      </w:r>
      <w:r w:rsidRPr="0015478F">
        <w:t xml:space="preserve"> income tax preparation, audit support, preparation of financial statements, pro forma budgeting, general ledger accounting and bank reconciliation.</w:t>
      </w:r>
    </w:p>
    <w:p w14:paraId="0F5965C7" w14:textId="77777777" w:rsidR="00C67551" w:rsidRPr="007B3B6B" w:rsidRDefault="007B3B6B" w:rsidP="007B3B6B">
      <w:pPr>
        <w:pStyle w:val="Heading2"/>
      </w:pPr>
      <w:r w:rsidRPr="007B3B6B">
        <w:t>Bandter Real Estate</w:t>
      </w:r>
      <w:r w:rsidR="002D0C47" w:rsidRPr="007B3B6B">
        <w:t xml:space="preserve"> </w:t>
      </w:r>
      <w:r w:rsidR="005135BE" w:rsidRPr="007B3B6B">
        <w:t xml:space="preserve">| </w:t>
      </w:r>
      <w:r w:rsidR="00C67551" w:rsidRPr="007B3B6B">
        <w:t>bookkeeper</w:t>
      </w:r>
    </w:p>
    <w:p w14:paraId="73A23066" w14:textId="77777777" w:rsidR="00E22F6F" w:rsidRDefault="00C67551" w:rsidP="00C67551">
      <w:pPr>
        <w:pStyle w:val="Date"/>
      </w:pPr>
      <w:r>
        <w:t xml:space="preserve">Berkeley, CA, </w:t>
      </w:r>
      <w:r w:rsidR="00E22F6F">
        <w:t>20</w:t>
      </w:r>
      <w:r w:rsidR="00D54AA0">
        <w:t>XX</w:t>
      </w:r>
      <w:r w:rsidR="00E22F6F">
        <w:t xml:space="preserve"> </w:t>
      </w:r>
      <w:r w:rsidR="0015478F">
        <w:t>–</w:t>
      </w:r>
      <w:r w:rsidR="00E22F6F">
        <w:t xml:space="preserve"> 20</w:t>
      </w:r>
      <w:r w:rsidR="00D54AA0">
        <w:t>XX</w:t>
      </w:r>
    </w:p>
    <w:p w14:paraId="3027A03B" w14:textId="77777777" w:rsidR="0015478F" w:rsidRPr="0015478F" w:rsidRDefault="0015478F" w:rsidP="0015478F">
      <w:r w:rsidRPr="0015478F">
        <w:t>Inhouse bookkeeper for a real estate development company. Maintained financial books, tracked expenses, prepared and submitted invoices, oversaw payroll.</w:t>
      </w:r>
    </w:p>
    <w:p w14:paraId="7B3AD5EA" w14:textId="77777777" w:rsidR="00C67551" w:rsidRDefault="007B3B6B" w:rsidP="00D77FD2">
      <w:pPr>
        <w:pStyle w:val="Heading2"/>
      </w:pPr>
      <w:r w:rsidRPr="007B3B6B">
        <w:t>Olson Harris</w:t>
      </w:r>
      <w:r w:rsidR="00C67551">
        <w:t xml:space="preserve"> </w:t>
      </w:r>
      <w:r w:rsidR="00D54AA0">
        <w:t xml:space="preserve">LTD. </w:t>
      </w:r>
      <w:r w:rsidR="005135BE">
        <w:t xml:space="preserve">| </w:t>
      </w:r>
      <w:r w:rsidR="00C67551">
        <w:t>accounting intern</w:t>
      </w:r>
    </w:p>
    <w:p w14:paraId="1B2D7416" w14:textId="77777777" w:rsidR="00E22F6F" w:rsidRDefault="00C67551" w:rsidP="00C67551">
      <w:pPr>
        <w:pStyle w:val="Date"/>
      </w:pPr>
      <w:r>
        <w:t xml:space="preserve">Valleho, CA, </w:t>
      </w:r>
      <w:r w:rsidR="00E22F6F">
        <w:t>20</w:t>
      </w:r>
      <w:r w:rsidR="00D54AA0">
        <w:t>XX</w:t>
      </w:r>
      <w:r w:rsidR="00E22F6F">
        <w:t xml:space="preserve"> </w:t>
      </w:r>
      <w:r w:rsidR="0015478F">
        <w:t>–</w:t>
      </w:r>
      <w:r w:rsidR="00E22F6F">
        <w:t xml:space="preserve"> 20</w:t>
      </w:r>
      <w:r w:rsidR="00D54AA0">
        <w:t>XX</w:t>
      </w:r>
    </w:p>
    <w:p w14:paraId="39CB300E" w14:textId="77777777" w:rsidR="0015478F" w:rsidRDefault="0015478F" w:rsidP="0015478F">
      <w:r w:rsidRPr="0015478F">
        <w:t>Assisted with payroll and Pensions service management for 150+ employees. Prepared invoices for more than 200 clients. Assisted with bill payments, records organization and preparation, and other office duties to support financial and accounting operations.</w:t>
      </w:r>
    </w:p>
    <w:p w14:paraId="42FF6E8A" w14:textId="77777777" w:rsidR="006579C8" w:rsidRDefault="006579C8" w:rsidP="00D77FD2">
      <w:pPr>
        <w:pStyle w:val="Heading1"/>
      </w:pPr>
      <w:r w:rsidRPr="009E3751">
        <w:t>Skills</w:t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14:paraId="066820EF" w14:textId="77777777" w:rsidTr="00486DA8">
        <w:tc>
          <w:tcPr>
            <w:tcW w:w="4765" w:type="dxa"/>
            <w:tcMar>
              <w:left w:w="115" w:type="dxa"/>
              <w:right w:w="720" w:type="dxa"/>
            </w:tcMar>
          </w:tcPr>
          <w:p w14:paraId="5C407BB9" w14:textId="77777777" w:rsidR="00C815BB" w:rsidRPr="00C815BB" w:rsidRDefault="00C815BB" w:rsidP="00C815BB">
            <w:pPr>
              <w:pStyle w:val="Skillslist"/>
            </w:pPr>
            <w:r w:rsidRPr="00C815BB">
              <w:t>Microsoft NAV Dynamics</w:t>
            </w:r>
          </w:p>
          <w:p w14:paraId="30D74F03" w14:textId="77777777" w:rsidR="00C815BB" w:rsidRPr="00C815BB" w:rsidRDefault="00C815BB" w:rsidP="00C815BB">
            <w:pPr>
              <w:pStyle w:val="Skillslist"/>
            </w:pPr>
            <w:r w:rsidRPr="00C815BB">
              <w:t>Cashflow planning &amp; management</w:t>
            </w:r>
          </w:p>
          <w:p w14:paraId="4EFEE1A8" w14:textId="77777777" w:rsidR="00C815BB" w:rsidRPr="00C815BB" w:rsidRDefault="00C815BB" w:rsidP="00C815BB">
            <w:pPr>
              <w:pStyle w:val="Skillslist"/>
            </w:pPr>
            <w:r w:rsidRPr="00C815BB">
              <w:t>State &amp; Federal Tax Codes</w:t>
            </w:r>
          </w:p>
        </w:tc>
        <w:tc>
          <w:tcPr>
            <w:tcW w:w="4675" w:type="dxa"/>
          </w:tcPr>
          <w:p w14:paraId="2323D362" w14:textId="77777777" w:rsidR="00C815BB" w:rsidRPr="00C815BB" w:rsidRDefault="00C815BB" w:rsidP="00C815BB">
            <w:pPr>
              <w:pStyle w:val="Skillslist"/>
            </w:pPr>
            <w:r w:rsidRPr="00C815BB">
              <w:t>QuickBooks Certified</w:t>
            </w:r>
          </w:p>
          <w:p w14:paraId="307118EA" w14:textId="77777777" w:rsidR="00C815BB" w:rsidRPr="00C815BB" w:rsidRDefault="00C815BB" w:rsidP="00C815BB">
            <w:pPr>
              <w:pStyle w:val="Skillslist"/>
            </w:pPr>
            <w:r w:rsidRPr="00C815BB">
              <w:t>Exceptional communication</w:t>
            </w:r>
          </w:p>
          <w:p w14:paraId="7DD59954" w14:textId="77777777" w:rsidR="00C815BB" w:rsidRPr="00C815BB" w:rsidRDefault="00C815BB" w:rsidP="00C815BB">
            <w:pPr>
              <w:pStyle w:val="Skillslist"/>
            </w:pPr>
            <w:r w:rsidRPr="00C815BB">
              <w:t>Fluent in German</w:t>
            </w:r>
          </w:p>
        </w:tc>
      </w:tr>
    </w:tbl>
    <w:p w14:paraId="63C41636" w14:textId="77777777" w:rsidR="00C815BB" w:rsidRPr="00CA6A49" w:rsidRDefault="00C815BB" w:rsidP="00C815BB"/>
    <w:sectPr w:rsidR="00C815BB" w:rsidRPr="00CA6A49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C88B9" w14:textId="77777777" w:rsidR="002E481F" w:rsidRDefault="002E481F" w:rsidP="000C45FF">
      <w:r>
        <w:separator/>
      </w:r>
    </w:p>
  </w:endnote>
  <w:endnote w:type="continuationSeparator" w:id="0">
    <w:p w14:paraId="088CFCCC" w14:textId="77777777" w:rsidR="002E481F" w:rsidRDefault="002E481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B9EA3" w14:textId="77777777" w:rsidR="002E481F" w:rsidRDefault="002E481F" w:rsidP="000C45FF">
      <w:r>
        <w:separator/>
      </w:r>
    </w:p>
  </w:footnote>
  <w:footnote w:type="continuationSeparator" w:id="0">
    <w:p w14:paraId="0C7FD96E" w14:textId="77777777" w:rsidR="002E481F" w:rsidRDefault="002E481F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3"/>
  </w:num>
  <w:num w:numId="2" w16cid:durableId="1628898235">
    <w:abstractNumId w:val="2"/>
  </w:num>
  <w:num w:numId="3" w16cid:durableId="550121475">
    <w:abstractNumId w:val="0"/>
  </w:num>
  <w:num w:numId="4" w16cid:durableId="64292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7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C45FF"/>
    <w:rsid w:val="000E1F6F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D0C47"/>
    <w:rsid w:val="002D3E1E"/>
    <w:rsid w:val="002E2477"/>
    <w:rsid w:val="002E481F"/>
    <w:rsid w:val="0030481B"/>
    <w:rsid w:val="003156FC"/>
    <w:rsid w:val="003254B5"/>
    <w:rsid w:val="003303B7"/>
    <w:rsid w:val="00351756"/>
    <w:rsid w:val="00365BD0"/>
    <w:rsid w:val="0037121F"/>
    <w:rsid w:val="003850D4"/>
    <w:rsid w:val="003910D8"/>
    <w:rsid w:val="0039787D"/>
    <w:rsid w:val="003A6B7D"/>
    <w:rsid w:val="003B06CA"/>
    <w:rsid w:val="003E51AD"/>
    <w:rsid w:val="004071FC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352E5"/>
    <w:rsid w:val="00646E75"/>
    <w:rsid w:val="00651223"/>
    <w:rsid w:val="006579C8"/>
    <w:rsid w:val="006667F3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45AD3"/>
    <w:rsid w:val="00845D7F"/>
    <w:rsid w:val="00882B5D"/>
    <w:rsid w:val="008F39C1"/>
    <w:rsid w:val="00907D00"/>
    <w:rsid w:val="00923EFD"/>
    <w:rsid w:val="009260CD"/>
    <w:rsid w:val="00940A66"/>
    <w:rsid w:val="00952C25"/>
    <w:rsid w:val="00956391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85ED3"/>
    <w:rsid w:val="00BA7225"/>
    <w:rsid w:val="00BD64A9"/>
    <w:rsid w:val="00C066B6"/>
    <w:rsid w:val="00C103D0"/>
    <w:rsid w:val="00C23DE3"/>
    <w:rsid w:val="00C37BA1"/>
    <w:rsid w:val="00C4674C"/>
    <w:rsid w:val="00C506CF"/>
    <w:rsid w:val="00C601E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D6D73"/>
    <w:rsid w:val="00F322C0"/>
    <w:rsid w:val="00F42DF5"/>
    <w:rsid w:val="00F43DC3"/>
    <w:rsid w:val="00F60274"/>
    <w:rsid w:val="00F7613F"/>
    <w:rsid w:val="00F77FB9"/>
    <w:rsid w:val="00F874F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4E590"/>
  <w14:defaultImageDpi w14:val="32767"/>
  <w15:chartTrackingRefBased/>
  <w15:docId w15:val="{91E8FDF5-A191-4B48-9E18-25AE969D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322C0"/>
    <w:rPr>
      <w:color w:val="FFFFFF" w:themeColor="background1"/>
      <w:sz w:val="20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ze\AppData\Roaming\Microsoft\Templates\ATS%20finance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finance resume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 .</dc:creator>
  <cp:keywords/>
  <dc:description/>
  <cp:lastModifiedBy>Zeen .</cp:lastModifiedBy>
  <cp:revision>1</cp:revision>
  <dcterms:created xsi:type="dcterms:W3CDTF">2025-01-11T21:20:00Z</dcterms:created>
  <dcterms:modified xsi:type="dcterms:W3CDTF">2025-01-11T21:20:00Z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